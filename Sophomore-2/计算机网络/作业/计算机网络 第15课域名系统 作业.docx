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60" w:after="0" w:afterLines="0" w:line="240" w:lineRule="auto"/>
        <w:rPr>
          <w:rFonts w:hint="eastAsia"/>
        </w:rPr>
      </w:pPr>
      <w:r>
        <w:rPr>
          <w:rFonts w:hint="eastAsia"/>
        </w:rPr>
        <w:t>计算机网络</w:t>
      </w:r>
      <w:r>
        <w:rPr>
          <w:rFonts w:hint="eastAsia"/>
          <w:u w:val="single"/>
        </w:rPr>
        <w:t xml:space="preserve"> 第</w:t>
      </w:r>
      <w:permStart w:id="0" w:edGrp="everyone"/>
      <w:r>
        <w:rPr>
          <w:rFonts w:hint="eastAsia"/>
          <w:u w:val="single"/>
        </w:rPr>
        <w:t>1</w:t>
      </w:r>
      <w:r>
        <w:rPr>
          <w:rFonts w:hint="eastAsia"/>
          <w:u w:val="single"/>
          <w:lang w:val="en-US" w:eastAsia="zh-CN"/>
        </w:rPr>
        <w:t>5</w:t>
      </w:r>
      <w:permEnd w:id="0"/>
      <w:r>
        <w:rPr>
          <w:rFonts w:hint="eastAsia"/>
          <w:u w:val="single"/>
        </w:rPr>
        <w:t>课　</w:t>
      </w:r>
      <w:permStart w:id="1" w:edGrp="everyone"/>
      <w:r>
        <w:rPr>
          <w:rFonts w:hint="eastAsia"/>
          <w:u w:val="single"/>
          <w:lang w:val="en-US" w:eastAsia="zh-CN"/>
        </w:rPr>
        <w:t>域名</w:t>
      </w:r>
      <w:bookmarkStart w:id="0" w:name="_GoBack"/>
      <w:bookmarkEnd w:id="0"/>
      <w:r>
        <w:rPr>
          <w:rFonts w:hint="eastAsia"/>
          <w:u w:val="single"/>
          <w:lang w:val="en-US" w:eastAsia="zh-CN"/>
        </w:rPr>
        <w:t>系统</w:t>
      </w:r>
      <w:permEnd w:id="1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>
      <w:pPr>
        <w:pStyle w:val="9"/>
        <w:spacing w:before="0" w:beforeLines="0" w:after="0" w:afterLines="0" w:line="240" w:lineRule="auto"/>
        <w:ind w:left="-720" w:leftChars="-300" w:right="-720" w:rightChars="-300"/>
        <w:rPr>
          <w:rFonts w:asciiTheme="minorHAnsi" w:hAnsiTheme="minorHAnsi" w:eastAsiaTheme="minorEastAsia"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班级：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软工23级</w:t>
      </w:r>
      <w:permStart w:id="2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1</w:t>
      </w:r>
      <w:permEnd w:id="2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班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学号：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3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37220232203786</w:t>
      </w:r>
      <w:permEnd w:id="3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姓名：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4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潘腾凯</w:t>
      </w:r>
      <w:permEnd w:id="4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</w:p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12"/>
        <w:tblW w:w="7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permStart w:id="10" w:edGrp="everyone" w:colFirst="6" w:colLast="6"/>
            <w:permStart w:id="11" w:edGrp="everyone" w:colFirst="7" w:colLast="7"/>
            <w:permStart w:id="12" w:edGrp="everyone" w:colFirst="8" w:colLast="8"/>
            <w:permStart w:id="13" w:edGrp="everyone" w:colFirst="9" w:colLast="9"/>
            <w:permStart w:id="1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</w:tr>
      <w:permEnd w:id="5"/>
      <w:permEnd w:id="6"/>
      <w:permEnd w:id="7"/>
      <w:permEnd w:id="8"/>
      <w:permEnd w:id="9"/>
      <w:permEnd w:id="10"/>
      <w:permEnd w:id="11"/>
      <w:permEnd w:id="12"/>
      <w:permEnd w:id="13"/>
      <w:perm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15" w:edGrp="everyone" w:colFirst="1" w:colLast="1"/>
            <w:permStart w:id="16" w:edGrp="everyone" w:colFirst="2" w:colLast="2"/>
            <w:permStart w:id="17" w:edGrp="everyone" w:colFirst="3" w:colLast="3"/>
            <w:permStart w:id="18" w:edGrp="everyone" w:colFirst="4" w:colLast="4"/>
            <w:permStart w:id="19" w:edGrp="everyone" w:colFirst="5" w:colLast="5"/>
            <w:permStart w:id="20" w:edGrp="everyone" w:colFirst="6" w:colLast="6"/>
            <w:permStart w:id="21" w:edGrp="everyone" w:colFirst="7" w:colLast="7"/>
            <w:permStart w:id="22" w:edGrp="everyone" w:colFirst="8" w:colLast="8"/>
            <w:permStart w:id="23" w:edGrp="everyone" w:colFirst="9" w:colLast="9"/>
            <w:permStart w:id="2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</w:tr>
      <w:permEnd w:id="15"/>
      <w:permEnd w:id="16"/>
      <w:permEnd w:id="17"/>
      <w:permEnd w:id="18"/>
      <w:permEnd w:id="19"/>
      <w:permEnd w:id="20"/>
      <w:permEnd w:id="21"/>
      <w:permEnd w:id="22"/>
      <w:permEnd w:id="23"/>
      <w:permEnd w:id="24"/>
    </w:tbl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>
      <w:pPr>
        <w:pStyle w:val="5"/>
      </w:pPr>
      <w:permStart w:id="25" w:edGrp="everyone"/>
    </w:p>
    <w:p>
      <w:pPr>
        <w:pStyle w:val="3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题</w:t>
      </w:r>
    </w:p>
    <w:p>
      <w:pPr>
        <w:pStyle w:val="5"/>
        <w:rPr>
          <w:rFonts w:hint="eastAsia"/>
        </w:rPr>
      </w:pPr>
      <w:r>
        <w:rPr>
          <w:rFonts w:hint="eastAsia"/>
        </w:rPr>
        <w:t>限制 DNS 层次结构中的级别数量不一定会导致更快的名称解析 ，主要原因如下：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理论上可能加快解析的方面</w:t>
      </w:r>
    </w:p>
    <w:p>
      <w:pPr>
        <w:pStyle w:val="5"/>
        <w:rPr>
          <w:rFonts w:hint="eastAsia"/>
        </w:rPr>
      </w:pPr>
      <w:r>
        <w:rPr>
          <w:rFonts w:hint="eastAsia"/>
        </w:rPr>
        <w:t>减少查询跳数：DNS 解析是分层进行的，从根域名服务器开始，依次经过顶级域名服务器、二级域名服务器等。层次结构级别数量减少，理论上查询过程中经过的服务器数量可能会减少，从而减少解析路径长度，加快解析速度。比如原本一个十段的域名，可能需要经过更多层级的域名服务器查询；而三段域名或许能更快定位到相关记录，减少解析延迟。</w:t>
      </w:r>
    </w:p>
    <w:p>
      <w:pPr>
        <w:pStyle w:val="5"/>
        <w:rPr>
          <w:rFonts w:hint="eastAsia"/>
        </w:rPr>
      </w:pPr>
      <w:r>
        <w:rPr>
          <w:rFonts w:hint="eastAsia"/>
        </w:rPr>
        <w:t>降低复杂度：较少的级别数量意味着 DNS 记录结构相对简单。在递归查询或迭代查询过程中，服务器处理和查找记录的复杂度降低，能更快找到匹配的记录，进而提升解析效率。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实际中不一定加快解析的原因</w:t>
      </w:r>
    </w:p>
    <w:p>
      <w:pPr>
        <w:pStyle w:val="5"/>
        <w:rPr>
          <w:rFonts w:hint="eastAsia"/>
        </w:rPr>
      </w:pPr>
      <w:r>
        <w:rPr>
          <w:rFonts w:hint="eastAsia"/>
        </w:rPr>
        <w:t>缓存机制的影响：DNS 系统广泛使用缓存机制，本地 DNS 服务器、递归 DNS 服务器等都会缓存解析结果。很多常见域名的解析结果可能已被缓存，无论域名层次结构级别多少，都可直接从缓存获取结果，此时层次结构级别数量对解析速度无影响 。例如，用户频繁访问的 “baidu.com”，其解析结果在本地 DNS 服务器有缓存，再次访问时，不会因域名层次结构变化而改变解析速度。</w:t>
      </w:r>
    </w:p>
    <w:p>
      <w:pPr>
        <w:pStyle w:val="5"/>
        <w:rPr>
          <w:rFonts w:hint="eastAsia"/>
        </w:rPr>
      </w:pPr>
      <w:r>
        <w:rPr>
          <w:rFonts w:hint="eastAsia"/>
        </w:rPr>
        <w:t>网络及服务器性能因素：名称解析速度还受网络延迟、DNS 服务器性能和负载等因素制约。即使域名层次结构级别减少，但网络拥堵或 DNS 服务器性能不足、负载过高，解析速度也不会提高。比如网络出现严重拥塞，数据包传输延迟大，即便 DNS 层次简单，解析也会耗时很久 。</w:t>
      </w:r>
    </w:p>
    <w:p>
      <w:pPr>
        <w:pStyle w:val="5"/>
        <w:rPr>
          <w:rFonts w:hint="eastAsia"/>
        </w:rPr>
      </w:pPr>
      <w:r>
        <w:rPr>
          <w:rFonts w:hint="eastAsia"/>
        </w:rPr>
        <w:t>根域名服务器负载：即便域名层次减少，如果大量组织都进行类似操作，可能导致根域名服务器等关键节点的查询负载增加，反而影响整体解析速度。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向了不同的IP地址。好处主要有：基于地理位置，利用智能DNS解析技术，配合内容分发网络从而提升访问速度；将用户请求分散到多个不同IP地址的服务器，实现负载均衡，保障服务的稳定性和可用性；实现动态资源分配，优化网络资源利用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不一定意味着访问不同的内容，若网站采用服务器负载均衡技术，不同 DNS 解析结果指向不同后端服务器 IP ，这些服务器上部署的是相同的网站应用和内容，通过负载均衡算法将用户请求分配到不同服务器，以分担负载，用户访问的仍是相同的网站业务内容。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递归查询：当主机向本地域名服务器发起域名查询，而本地域名服务器无法提供对应 IP 地址时，本地域名服务器会充当 DNS 客户端角色，代替该主机向根域名服务器发送查询请求报文，持续进行查询操作，而非让主机自行进行后续查询步骤。在递归查询过程中，最终返回的结果只有两种情况：一是成功获取所需查询域名的 IP 地址；二是返回报错信息，表明无法获取到对应的 IP 地址。</w:t>
      </w:r>
    </w:p>
    <w:p>
      <w:pPr>
        <w:ind w:firstLine="420" w:firstLineChars="0"/>
      </w:pPr>
      <w:r>
        <w:rPr>
          <w:rFonts w:hint="eastAsia"/>
        </w:rPr>
        <w:t>迭代查询：当根域名服务器接收到本地域名服务器发送的迭代查询请求报文后，不会直接代替本地域名服务器进行后续查询，而是采用以下两种处理方式：要么直接返回所需查询域名的 IP 地址；要么告知本地域名服务器下一个应该查询的域名服务器地址。通常情况下，根域名服务器会将顶级域名服务器的 IP 地址告知本地域名服务器，引导其继续查询。后续顶级域名服务器在收到本地域名服务器的查询请求后，同样遵循上述规则，或返回 IP 地址，或告知下一个权限域名服务器地址。经过多轮查询，最终将解析到的域名 IP 地址回传至发起查询的主机。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题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Web服务器（IIS）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192.168.1.3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oa.xyz.com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xyz.com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ftp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192.168.1.4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实现反向域名解析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ftp.xyz.com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192.168.1.1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</w:t>
      </w:r>
    </w:p>
    <w:p>
      <w:pPr>
        <w:pStyle w:val="3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题</w:t>
      </w: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xyz.com</w:t>
      </w:r>
    </w:p>
    <w:p>
      <w:pPr>
        <w:pStyle w:val="5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www</w:t>
      </w:r>
    </w:p>
    <w:p>
      <w:pPr>
        <w:pStyle w:val="5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10.10.100.3</w:t>
      </w:r>
    </w:p>
    <w:p>
      <w:pPr>
        <w:pStyle w:val="5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根据域名查找对应的IP地址</w:t>
      </w:r>
    </w:p>
    <w:p>
      <w:pPr>
        <w:pStyle w:val="5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不勾选“创建相关的指针（PTR）记录”复选框</w:t>
      </w:r>
    </w:p>
    <w:p>
      <w:pPr>
        <w:pStyle w:val="5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pStyle w:val="5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pStyle w:val="5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pStyle w:val="5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Ipconfig/displaydns</w:t>
      </w:r>
    </w:p>
    <w:p>
      <w:pPr>
        <w:pStyle w:val="5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Ipconfig/flushdns</w:t>
      </w:r>
    </w:p>
    <w:p>
      <w:pPr>
        <w:pStyle w:val="5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A、D</w:t>
      </w:r>
    </w:p>
    <w:permEnd w:id="25"/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>
      <w:pPr>
        <w:pStyle w:val="5"/>
      </w:pPr>
      <w:r>
        <w:rPr>
          <w:rFonts w:hint="eastAsia"/>
        </w:rPr>
        <w:t>代码上传于：</w:t>
      </w:r>
      <w:permStart w:id="26" w:edGrp="everyone"/>
      <w:r>
        <w:rPr>
          <w:rFonts w:hint="eastAsia"/>
        </w:rPr>
        <w:t>h</w:t>
      </w:r>
      <w:r>
        <w:t>ttps://www.gitee.com/xxx/xxx</w:t>
      </w:r>
      <w:permEnd w:id="26"/>
      <w:r>
        <w:rPr>
          <w:rFonts w:hint="eastAsia"/>
        </w:rPr>
        <w:t>。</w:t>
      </w:r>
      <w:permStart w:id="27" w:edGrp="everyone"/>
      <w:r>
        <w:rPr>
          <w:rFonts w:hint="eastAsia"/>
        </w:rPr>
        <w:t>（注意：建议使用码云，并设置公开权限；本学期暂不推荐使用GitHub；如使用厦门大学私有Git服务，应将whuang</w:t>
      </w:r>
      <w:r>
        <w:t>@xmu.edu.cn</w:t>
      </w:r>
      <w:r>
        <w:rPr>
          <w:rFonts w:hint="eastAsia"/>
        </w:rPr>
        <w:t>加入项目成员备查。如无编程题，请填写无。本段话删除。）</w:t>
      </w:r>
    </w:p>
    <w:permEnd w:id="27"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06" w:right="1797" w:bottom="1440" w:left="1797" w:header="0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公文黑体">
    <w:altName w:val="黑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方正公文楷体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第</w:t>
    </w:r>
    <w:sdt>
      <w:sdtPr>
        <w:id w:val="296963000"/>
        <w:docPartObj>
          <w:docPartGallery w:val="autotext"/>
        </w:docPartObj>
      </w:sdtPr>
      <w:sdtContent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页，共</w:t>
            </w: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795" w:leftChars="-748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958215</wp:posOffset>
              </wp:positionH>
              <wp:positionV relativeFrom="paragraph">
                <wp:posOffset>1129665</wp:posOffset>
              </wp:positionV>
              <wp:extent cx="3810000" cy="4679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>
                            <w:rPr>
                              <w:rFonts w:hint="eastAsia"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5.45pt;margin-top:88.95pt;height:36.85pt;width:300pt;z-index:251661312;mso-width-relative:page;mso-height-relative:page;" filled="f" stroked="f" coordsize="21600,21600" o:gfxdata="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wDb/aAAAACwEAAA8AAAAAAAAAAQAgAAAAIgAAAGRy&#10;cy9kb3ducmV2LnhtbFBLAQIUABQAAAAIAIdO4kBKr9TEPAIAAGYEAAAOAAAAAAAAAAEAIAAAACkB&#10;AABkcnMvZTJvRG9jLnhtbFBLBQYAAAAABgAGAFkBAADX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>
                      <w:rPr>
                        <w:rFonts w:hint="eastAsia"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1539240</wp:posOffset>
              </wp:positionV>
              <wp:extent cx="6649085" cy="414655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hint="eastAsia"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 No. 422, Siming South Road, Xiamen, Fujian, China. 361005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7.25pt;margin-top:121.2pt;height:32.65pt;width:523.55pt;z-index:251662336;mso-width-relative:page;mso-height-relative:page;" filled="f" stroked="f" coordsize="21600,21600" o:gfxdata="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VOVO3QAAAAsBAAAPAAAAAAAAAAEAIAAAACIA&#10;AABkcnMvZG93bnJldi54bWxQSwECFAAUAAAACACHTuJAMzzAXz0CAABmBAAADgAAAAAAAAABACAA&#10;AAAsAQAAZHJzL2Uyb0RvYy54bWxQSwUGAAAAAAYABgBZAQAA2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hint="eastAsia"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 No. 422, Siming South Road, Xiamen, Fujian, China. 361005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7561580" cy="1981835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115543" name="图片 10581155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2" o:spid="_x0000_s1026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1" o:spid="_x0000_s1025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A4F03A"/>
    <w:multiLevelType w:val="singleLevel"/>
    <w:tmpl w:val="A3A4F03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672C859"/>
    <w:multiLevelType w:val="singleLevel"/>
    <w:tmpl w:val="6672C85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f37d2044-bf0d-4c37-a026-3f15d7c8196a"/>
  </w:docVars>
  <w:rsids>
    <w:rsidRoot w:val="40ED2F15"/>
    <w:rsid w:val="00027EC4"/>
    <w:rsid w:val="0004581E"/>
    <w:rsid w:val="0007526B"/>
    <w:rsid w:val="000A0703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463A8C"/>
    <w:rsid w:val="004A3A1B"/>
    <w:rsid w:val="00536E1A"/>
    <w:rsid w:val="00556EED"/>
    <w:rsid w:val="0057466E"/>
    <w:rsid w:val="005A1469"/>
    <w:rsid w:val="005A6E2E"/>
    <w:rsid w:val="00643C85"/>
    <w:rsid w:val="00652A6D"/>
    <w:rsid w:val="006855EE"/>
    <w:rsid w:val="00743B9C"/>
    <w:rsid w:val="00761521"/>
    <w:rsid w:val="00841B6D"/>
    <w:rsid w:val="008972A2"/>
    <w:rsid w:val="008A454D"/>
    <w:rsid w:val="00914C65"/>
    <w:rsid w:val="009262BB"/>
    <w:rsid w:val="009311C4"/>
    <w:rsid w:val="009851B4"/>
    <w:rsid w:val="009C4500"/>
    <w:rsid w:val="00A30A96"/>
    <w:rsid w:val="00A31109"/>
    <w:rsid w:val="00A7454F"/>
    <w:rsid w:val="00AB3660"/>
    <w:rsid w:val="00AB78A4"/>
    <w:rsid w:val="00AC01F7"/>
    <w:rsid w:val="00AF50C8"/>
    <w:rsid w:val="00B517CA"/>
    <w:rsid w:val="00B65163"/>
    <w:rsid w:val="00B65504"/>
    <w:rsid w:val="00C85D8A"/>
    <w:rsid w:val="00D056BF"/>
    <w:rsid w:val="00D26425"/>
    <w:rsid w:val="00D37C0D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  <w:rsid w:val="40ED2F15"/>
    <w:rsid w:val="6337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spacing w:before="100" w:beforeLines="100"/>
      <w:ind w:left="200" w:hanging="200" w:hangingChars="200"/>
      <w:outlineLvl w:val="0"/>
    </w:pPr>
    <w:rPr>
      <w:rFonts w:asciiTheme="majorHAnsi" w:hAnsiTheme="majorHAnsi" w:eastAsiaTheme="majorEastAsia"/>
      <w:bCs/>
      <w:sz w:val="32"/>
      <w:szCs w:val="32"/>
    </w:rPr>
  </w:style>
  <w:style w:type="paragraph" w:styleId="3">
    <w:name w:val="heading 2"/>
    <w:basedOn w:val="2"/>
    <w:next w:val="1"/>
    <w:link w:val="25"/>
    <w:unhideWhenUsed/>
    <w:qFormat/>
    <w:uiPriority w:val="9"/>
    <w:pPr>
      <w:keepNext/>
      <w:keepLines/>
      <w:outlineLvl w:val="1"/>
    </w:pPr>
    <w:rPr>
      <w:rFonts w:asciiTheme="minorHAnsi" w:hAnsiTheme="minorHAnsi" w:eastAsiaTheme="minorEastAsia" w:cstheme="majorBidi"/>
      <w:b/>
      <w:bCs w:val="0"/>
      <w:sz w:val="28"/>
    </w:rPr>
  </w:style>
  <w:style w:type="paragraph" w:styleId="4">
    <w:name w:val="heading 3"/>
    <w:basedOn w:val="3"/>
    <w:next w:val="5"/>
    <w:link w:val="31"/>
    <w:qFormat/>
    <w:uiPriority w:val="9"/>
    <w:pPr>
      <w:keepLines w:val="0"/>
      <w:widowControl/>
      <w:adjustRightInd w:val="0"/>
      <w:spacing w:before="50" w:after="50" w:line="360" w:lineRule="auto"/>
      <w:ind w:left="1418" w:hanging="567" w:firstLineChars="0"/>
      <w:outlineLvl w:val="2"/>
    </w:pPr>
    <w:rPr>
      <w:rFonts w:eastAsiaTheme="majorEastAsia"/>
      <w:b w:val="0"/>
      <w:bCs/>
      <w:kern w:val="32"/>
    </w:rPr>
  </w:style>
  <w:style w:type="paragraph" w:styleId="6">
    <w:name w:val="heading 4"/>
    <w:basedOn w:val="4"/>
    <w:next w:val="5"/>
    <w:link w:val="32"/>
    <w:qFormat/>
    <w:uiPriority w:val="9"/>
    <w:pPr>
      <w:ind w:left="1984" w:hanging="400" w:hangingChars="400"/>
      <w:outlineLvl w:val="3"/>
    </w:pPr>
    <w:rPr>
      <w:rFonts w:eastAsiaTheme="minorEastAsia"/>
      <w:sz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link w:val="22"/>
    <w:qFormat/>
    <w:uiPriority w:val="34"/>
    <w:pPr>
      <w:spacing w:before="180" w:beforeLines="50" w:after="180" w:afterLines="50" w:line="360" w:lineRule="auto"/>
      <w:ind w:firstLine="480" w:firstLineChars="200"/>
    </w:pPr>
    <w:rPr>
      <w:szCs w:val="2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3"/>
    <w:qFormat/>
    <w:uiPriority w:val="11"/>
    <w:pPr>
      <w:spacing w:before="50" w:beforeLines="50" w:after="50" w:afterLines="50" w:line="360" w:lineRule="auto"/>
      <w:jc w:val="center"/>
      <w:outlineLvl w:val="1"/>
    </w:pPr>
    <w:rPr>
      <w:rFonts w:eastAsia="方正公文黑体" w:asciiTheme="majorHAnsi" w:hAnsiTheme="majorHAnsi"/>
      <w:bCs/>
      <w:kern w:val="28"/>
      <w:sz w:val="32"/>
      <w:szCs w:val="32"/>
    </w:rPr>
  </w:style>
  <w:style w:type="paragraph" w:styleId="10">
    <w:name w:val="Title"/>
    <w:basedOn w:val="1"/>
    <w:next w:val="1"/>
    <w:link w:val="20"/>
    <w:qFormat/>
    <w:uiPriority w:val="10"/>
    <w:pPr>
      <w:spacing w:before="100" w:beforeLines="100" w:after="100" w:afterLines="100" w:line="360" w:lineRule="auto"/>
      <w:jc w:val="center"/>
    </w:pPr>
    <w:rPr>
      <w:rFonts w:asciiTheme="majorHAnsi" w:hAnsiTheme="majorHAnsi" w:eastAsiaTheme="majorEastAsia"/>
      <w:spacing w:val="10"/>
      <w:sz w:val="36"/>
      <w:szCs w:val="36"/>
    </w:rPr>
  </w:style>
  <w:style w:type="table" w:styleId="12">
    <w:name w:val="Table Grid"/>
    <w:basedOn w:val="11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Emphasis"/>
    <w:basedOn w:val="13"/>
    <w:qFormat/>
    <w:uiPriority w:val="20"/>
    <w:rPr>
      <w:rFonts w:eastAsia="方正公文楷体" w:asciiTheme="minorHAnsi" w:hAnsiTheme="minorHAnsi"/>
      <w:iCs/>
    </w:rPr>
  </w:style>
  <w:style w:type="character" w:styleId="16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3"/>
    <w:link w:val="7"/>
    <w:qFormat/>
    <w:uiPriority w:val="99"/>
    <w:rPr>
      <w:szCs w:val="18"/>
    </w:rPr>
  </w:style>
  <w:style w:type="character" w:customStyle="1" w:styleId="19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标题 字符"/>
    <w:basedOn w:val="13"/>
    <w:link w:val="10"/>
    <w:qFormat/>
    <w:uiPriority w:val="10"/>
    <w:rPr>
      <w:rFonts w:asciiTheme="majorHAnsi" w:hAnsiTheme="majorHAnsi" w:eastAsiaTheme="majorEastAsia"/>
      <w:spacing w:val="10"/>
      <w:sz w:val="36"/>
      <w:szCs w:val="36"/>
    </w:rPr>
  </w:style>
  <w:style w:type="paragraph" w:styleId="2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22">
    <w:name w:val="列表段落 字符"/>
    <w:basedOn w:val="13"/>
    <w:link w:val="5"/>
    <w:qFormat/>
    <w:uiPriority w:val="34"/>
    <w:rPr>
      <w:sz w:val="24"/>
      <w:szCs w:val="28"/>
    </w:rPr>
  </w:style>
  <w:style w:type="character" w:customStyle="1" w:styleId="23">
    <w:name w:val="副标题 字符"/>
    <w:basedOn w:val="13"/>
    <w:link w:val="9"/>
    <w:qFormat/>
    <w:uiPriority w:val="11"/>
    <w:rPr>
      <w:rFonts w:eastAsia="方正公文黑体" w:asciiTheme="majorHAnsi" w:hAnsiTheme="majorHAnsi"/>
      <w:bCs/>
      <w:kern w:val="28"/>
      <w:sz w:val="32"/>
      <w:szCs w:val="32"/>
    </w:rPr>
  </w:style>
  <w:style w:type="character" w:customStyle="1" w:styleId="24">
    <w:name w:val="标题 1 字符"/>
    <w:basedOn w:val="13"/>
    <w:link w:val="2"/>
    <w:qFormat/>
    <w:uiPriority w:val="9"/>
    <w:rPr>
      <w:rFonts w:asciiTheme="majorHAnsi" w:hAnsiTheme="majorHAnsi" w:eastAsiaTheme="majorEastAsia"/>
      <w:bCs/>
      <w:sz w:val="32"/>
      <w:szCs w:val="32"/>
    </w:rPr>
  </w:style>
  <w:style w:type="character" w:customStyle="1" w:styleId="25">
    <w:name w:val="标题 2 字符"/>
    <w:basedOn w:val="13"/>
    <w:link w:val="3"/>
    <w:qFormat/>
    <w:uiPriority w:val="9"/>
    <w:rPr>
      <w:rFonts w:cstheme="majorBidi"/>
      <w:b/>
      <w:sz w:val="28"/>
      <w:szCs w:val="32"/>
    </w:rPr>
  </w:style>
  <w:style w:type="character" w:customStyle="1" w:styleId="26">
    <w:name w:val="Intense Emphasis"/>
    <w:basedOn w:val="15"/>
    <w:qFormat/>
    <w:uiPriority w:val="21"/>
    <w:rPr>
      <w:rFonts w:eastAsia="方正公文黑体" w:asciiTheme="majorHAnsi" w:hAnsiTheme="majorHAnsi"/>
      <w:iCs w:val="0"/>
      <w:color w:val="auto"/>
    </w:rPr>
  </w:style>
  <w:style w:type="paragraph" w:styleId="27">
    <w:name w:val="Quote"/>
    <w:basedOn w:val="1"/>
    <w:next w:val="1"/>
    <w:link w:val="28"/>
    <w:qFormat/>
    <w:uiPriority w:val="29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3"/>
    <w:link w:val="27"/>
    <w:qFormat/>
    <w:uiPriority w:val="29"/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Intense Quote"/>
    <w:basedOn w:val="1"/>
    <w:next w:val="1"/>
    <w:link w:val="30"/>
    <w:qFormat/>
    <w:uiPriority w:val="30"/>
    <w:pPr>
      <w:pBdr>
        <w:left w:val="single" w:color="4472C4" w:themeColor="accent1" w:sz="18" w:space="4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0">
    <w:name w:val="明显引用 字符"/>
    <w:basedOn w:val="13"/>
    <w:link w:val="29"/>
    <w:qFormat/>
    <w:uiPriority w:val="30"/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1">
    <w:name w:val="标题 3 字符"/>
    <w:basedOn w:val="13"/>
    <w:link w:val="4"/>
    <w:qFormat/>
    <w:uiPriority w:val="9"/>
    <w:rPr>
      <w:rFonts w:asciiTheme="majorHAnsi" w:hAnsiTheme="majorHAnsi" w:eastAsiaTheme="majorEastAsia" w:cstheme="majorBidi"/>
      <w:b/>
      <w:bCs/>
      <w:kern w:val="32"/>
      <w:sz w:val="28"/>
      <w:szCs w:val="32"/>
    </w:rPr>
  </w:style>
  <w:style w:type="character" w:customStyle="1" w:styleId="32">
    <w:name w:val="标题 4 字符"/>
    <w:basedOn w:val="13"/>
    <w:link w:val="6"/>
    <w:qFormat/>
    <w:uiPriority w:val="9"/>
    <w:rPr>
      <w:rFonts w:cstheme="majorBidi"/>
      <w:b/>
      <w:bCs/>
      <w:kern w:val="3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8\Desktop\&#35745;&#32593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Pages>5</Pages>
  <Words>1529</Words>
  <Characters>1777</Characters>
  <Lines>2</Lines>
  <Paragraphs>1</Paragraphs>
  <TotalTime>27</TotalTime>
  <ScaleCrop>false</ScaleCrop>
  <LinksUpToDate>false</LinksUpToDate>
  <CharactersWithSpaces>1829</CharactersWithSpaces>
  <Application>WPS Office_11.1.0.12165_F1E327BC-269C-435d-A152-05C5408002CA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2025-04-22T14:07:00Z</dcterms:created>
  <dc:creator>WPS_1693733568</dc:creator>
  <cp:lastModifiedBy>WPS_1693733568</cp:lastModifiedBy>
  <dcterms:modified xsi:type="dcterms:W3CDTF">2025-04-28T08:37:03Z</dcterms:modified>
  <dc:title>厦门大学作业纸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B615AF2B05F544CE9CC373C2B9741087</vt:lpwstr>
  </property>
  <property fmtid="{D5CDD505-2E9C-101B-9397-08002B2CF9AE}" pid="3" name="KSOProductBuildVer">
    <vt:lpwstr>2052-11.1.0.12165</vt:lpwstr>
  </property>
</Properties>
</file>